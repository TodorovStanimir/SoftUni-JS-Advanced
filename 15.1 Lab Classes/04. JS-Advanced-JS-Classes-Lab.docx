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1B7BE" w14:textId="77777777"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14:paraId="0692DC7A" w14:textId="3A862F66" w:rsidR="00B67D59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1A1457">
          <w:rPr>
            <w:rStyle w:val="Hyperlink"/>
            <w:noProof/>
          </w:rPr>
          <w:t>"JavaScript Advanced"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1A1457">
          <w:rPr>
            <w:rStyle w:val="Hyperlink"/>
          </w:rPr>
          <w:t>https://judge.softuni.bg/Contests/1533/Lab-Classes</w:t>
        </w:r>
      </w:hyperlink>
      <w:bookmarkStart w:id="0" w:name="_GoBack"/>
      <w:bookmarkEnd w:id="0"/>
      <w:r w:rsidRPr="00F5440E">
        <w:rPr>
          <w:noProof/>
        </w:rPr>
        <w:t>.</w:t>
      </w:r>
    </w:p>
    <w:p w14:paraId="4B20EFE3" w14:textId="77777777" w:rsidR="00747B7D" w:rsidRPr="00F5440E" w:rsidRDefault="00747B7D" w:rsidP="00747B7D">
      <w:pPr>
        <w:pStyle w:val="Heading1"/>
        <w:rPr>
          <w:noProof/>
        </w:rPr>
      </w:pPr>
      <w:r>
        <w:rPr>
          <w:noProof/>
        </w:rPr>
        <w:t>Classes</w:t>
      </w:r>
    </w:p>
    <w:p w14:paraId="499FC0D0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14:paraId="10B4D43E" w14:textId="740AD1A3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82E03">
        <w:rPr>
          <w:rStyle w:val="Strong"/>
          <w:rFonts w:ascii="Consolas" w:hAnsi="Consolas"/>
          <w:noProof/>
        </w:rPr>
        <w:t>width</w:t>
      </w:r>
      <w:r w:rsidRPr="00F5440E">
        <w:rPr>
          <w:noProof/>
        </w:rPr>
        <w:t xml:space="preserve"> (Number), </w:t>
      </w:r>
      <w:r w:rsidRPr="00F82E03">
        <w:rPr>
          <w:rStyle w:val="Strong"/>
          <w:rFonts w:ascii="Consolas" w:hAnsi="Consolas"/>
          <w:noProof/>
        </w:rPr>
        <w:t>height</w:t>
      </w:r>
      <w:r w:rsidRPr="00F5440E">
        <w:rPr>
          <w:noProof/>
        </w:rPr>
        <w:t xml:space="preserve"> (Number) and </w:t>
      </w:r>
      <w:r w:rsidRPr="00F82E03">
        <w:rPr>
          <w:rStyle w:val="Strong"/>
          <w:rFonts w:ascii="Consolas" w:hAnsi="Consolas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043EF87D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7ECF7C1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8D896C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81C7C00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67CDD8A6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EFD5189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76B26347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372DF0ED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808D1C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44DC4F71" w14:textId="77777777" w:rsidTr="00C314BA">
        <w:tc>
          <w:tcPr>
            <w:tcW w:w="6803" w:type="dxa"/>
          </w:tcPr>
          <w:p w14:paraId="3497A197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381EEF0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5C3C857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12E97651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216CCA8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4E93ABA5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122CC6B7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5AD011ED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7B4C9AD1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52E08448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14:paraId="0A3F9D05" w14:textId="1C44008D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45777AA5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13A8DDC4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5050692A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37DF5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0EF072D0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39715A7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CA9982C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213FA841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2226780B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14:paraId="50BED076" w14:textId="1EE27EC0" w:rsidR="00C035BA" w:rsidRPr="00855091" w:rsidRDefault="00C035BA" w:rsidP="005F4DA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43502E36" w14:textId="72254ECF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AF14A9B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7609A44E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6B55A296" w14:textId="77777777" w:rsidTr="00C035BA">
        <w:tc>
          <w:tcPr>
            <w:tcW w:w="10205" w:type="dxa"/>
          </w:tcPr>
          <w:p w14:paraId="45C80954" w14:textId="151B7319" w:rsidR="00C035BA" w:rsidRPr="00F5440E" w:rsidRDefault="00C035BA" w:rsidP="00051D52">
            <w:pPr>
              <w:pStyle w:val="Code"/>
            </w:pPr>
            <w:r w:rsidRPr="00F5440E">
              <w:t>let person = new Person('</w:t>
            </w:r>
            <w:r w:rsidR="009B4CE4">
              <w:t>Anna</w:t>
            </w:r>
            <w:r w:rsidRPr="00F5440E">
              <w:t>', '</w:t>
            </w:r>
            <w:r w:rsidR="009B4CE4">
              <w:t>Simpson</w:t>
            </w:r>
            <w:r w:rsidRPr="00F5440E">
              <w:t>', 22, '</w:t>
            </w:r>
            <w:r w:rsidR="009B4CE4">
              <w:t>anna</w:t>
            </w:r>
            <w:r w:rsidRPr="00F5440E">
              <w:t>@yahoo.com');</w:t>
            </w:r>
          </w:p>
          <w:p w14:paraId="261AC072" w14:textId="77777777" w:rsidR="00C035BA" w:rsidRPr="00F5440E" w:rsidRDefault="00C035BA" w:rsidP="00051D52">
            <w:pPr>
              <w:pStyle w:val="Code"/>
            </w:pPr>
            <w:r w:rsidRPr="00F5440E">
              <w:t>console.log(person</w:t>
            </w:r>
            <w:r w:rsidR="008A6575">
              <w:t>.toString()</w:t>
            </w:r>
            <w:r w:rsidRPr="00F5440E">
              <w:t>);</w:t>
            </w:r>
          </w:p>
        </w:tc>
      </w:tr>
      <w:tr w:rsidR="00C035BA" w:rsidRPr="00F5440E" w14:paraId="18813C77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4F4B5824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983C64B" w14:textId="77777777" w:rsidTr="00C035BA">
        <w:tc>
          <w:tcPr>
            <w:tcW w:w="10205" w:type="dxa"/>
          </w:tcPr>
          <w:p w14:paraId="30F95D79" w14:textId="640C3FB8" w:rsidR="00C035BA" w:rsidRPr="00F5440E" w:rsidRDefault="009B4CE4" w:rsidP="00051D52">
            <w:pPr>
              <w:pStyle w:val="Code"/>
            </w:pPr>
            <w:r>
              <w:t>Anna</w:t>
            </w:r>
            <w:r w:rsidR="00C035BA" w:rsidRPr="00F5440E">
              <w:t xml:space="preserve"> </w:t>
            </w:r>
            <w:r>
              <w:t xml:space="preserve">Simpson </w:t>
            </w:r>
            <w:r w:rsidR="00C035BA" w:rsidRPr="00F5440E">
              <w:t xml:space="preserve">(age: 22, email: </w:t>
            </w:r>
            <w:r>
              <w:t>anna</w:t>
            </w:r>
            <w:r w:rsidR="00C035BA" w:rsidRPr="00F5440E">
              <w:t>@yahoo.com)</w:t>
            </w:r>
          </w:p>
        </w:tc>
      </w:tr>
    </w:tbl>
    <w:p w14:paraId="7F5B1531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14:paraId="6448F2DB" w14:textId="14DD23EA" w:rsidR="00C314BA" w:rsidRPr="00F5440E" w:rsidRDefault="00C035BA" w:rsidP="00C314BA">
      <w:pPr>
        <w:rPr>
          <w:noProof/>
        </w:rPr>
      </w:pPr>
      <w:r w:rsidRPr="00F5440E">
        <w:rPr>
          <w:noProof/>
        </w:rPr>
        <w:t xml:space="preserve">Write a function that returns an array of </w:t>
      </w:r>
      <w:r w:rsidRPr="0079247C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D11911" w14:paraId="7D200BF2" w14:textId="77777777" w:rsidTr="00D1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16FCCB5" w14:textId="45F11336" w:rsidR="00D11911" w:rsidRP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90CE950" w14:textId="2F517816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F5F6653" w14:textId="4D377E37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9E54F4D" w14:textId="7A0657CC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D11911" w14:paraId="17923E57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1772DFC" w14:textId="37285BFE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42C0C1D" w14:textId="1E2F8A9F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08D9A023" w14:textId="4F10B70C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1FE10BE6" w14:textId="291CA4DE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anna@yahoo.com</w:t>
            </w:r>
          </w:p>
        </w:tc>
      </w:tr>
      <w:tr w:rsidR="00D11911" w14:paraId="443B9D98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6E4387" w14:textId="0F6D36A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01218D87" w14:textId="77777777" w:rsidR="00D11911" w:rsidRP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bg-BG"/>
              </w:rPr>
            </w:pPr>
          </w:p>
        </w:tc>
        <w:tc>
          <w:tcPr>
            <w:tcW w:w="2644" w:type="dxa"/>
          </w:tcPr>
          <w:p w14:paraId="7F3F34B4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36D5D43B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7F1B9872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E19B8F8" w14:textId="6C05C3E0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7BD9D962" w14:textId="24AF4CB0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6F7575E4" w14:textId="34DEC4A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8389E3F" w14:textId="7777777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1D64DBAA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B44B24" w14:textId="3689F24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7FB39C7C" w14:textId="3E55F705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8873D48" w14:textId="25504696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6746ACED" w14:textId="20B0B30A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g.p@gmail.com</w:t>
            </w:r>
          </w:p>
        </w:tc>
      </w:tr>
    </w:tbl>
    <w:p w14:paraId="5D99B7B7" w14:textId="0AC2F4D5" w:rsidR="007D5E95" w:rsidRPr="00F5440E" w:rsidRDefault="007D5E95" w:rsidP="007D5E95">
      <w:pPr>
        <w:jc w:val="center"/>
        <w:rPr>
          <w:noProof/>
        </w:rPr>
      </w:pPr>
    </w:p>
    <w:p w14:paraId="6D29C07E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75CA99E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787E5388" w14:textId="77777777"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</w:t>
      </w:r>
      <w:r w:rsidRPr="00713A28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1577FEB" w14:textId="77777777"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14:paraId="34D3296C" w14:textId="77777777"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14:paraId="23E8DFEA" w14:textId="43E04829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E87C4A">
        <w:rPr>
          <w:rStyle w:val="Strong"/>
          <w:rFonts w:ascii="Consolas" w:hAnsi="Consolas"/>
          <w:noProof/>
        </w:rPr>
        <w:t>Circle</w:t>
      </w:r>
      <w:r w:rsidRPr="00F5440E">
        <w:rPr>
          <w:noProof/>
        </w:rPr>
        <w:t xml:space="preserve">. It has only one data property </w:t>
      </w:r>
      <w:r w:rsidR="007F0099">
        <w:rPr>
          <w:noProof/>
        </w:rPr>
        <w:t>-</w:t>
      </w:r>
      <w:r w:rsidRPr="00F5440E">
        <w:rPr>
          <w:noProof/>
        </w:rPr>
        <w:t xml:space="preserve"> it’s </w:t>
      </w:r>
      <w:r w:rsidRPr="00C67593">
        <w:rPr>
          <w:rStyle w:val="Strong"/>
          <w:rFonts w:ascii="Consolas" w:hAnsi="Consolas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C67593">
        <w:rPr>
          <w:rStyle w:val="Strong"/>
          <w:rFonts w:ascii="Consolas" w:hAnsi="Consolas"/>
          <w:noProof/>
        </w:rPr>
        <w:t>getter</w:t>
      </w:r>
      <w:r w:rsidRPr="00F5440E">
        <w:rPr>
          <w:noProof/>
        </w:rPr>
        <w:t xml:space="preserve"> and </w:t>
      </w:r>
      <w:r w:rsidRPr="00C67593">
        <w:rPr>
          <w:rStyle w:val="Strong"/>
          <w:rFonts w:ascii="Consolas" w:hAnsi="Consolas"/>
          <w:noProof/>
        </w:rPr>
        <w:t>setter</w:t>
      </w:r>
      <w:r w:rsidRPr="00F5440E">
        <w:rPr>
          <w:noProof/>
        </w:rPr>
        <w:t xml:space="preserve"> methods for its </w:t>
      </w:r>
      <w:r w:rsidRPr="00AF405B">
        <w:rPr>
          <w:rStyle w:val="Strong"/>
          <w:rFonts w:ascii="Consolas" w:hAnsi="Consolas"/>
          <w:noProof/>
        </w:rPr>
        <w:t>diameter</w:t>
      </w:r>
      <w:r w:rsidRPr="00F5440E">
        <w:rPr>
          <w:noProof/>
        </w:rPr>
        <w:t xml:space="preserve"> </w:t>
      </w:r>
      <w:r w:rsidR="007F0099">
        <w:rPr>
          <w:noProof/>
        </w:rPr>
        <w:t>-</w:t>
      </w:r>
      <w:r w:rsidRPr="00F5440E">
        <w:rPr>
          <w:noProof/>
        </w:rPr>
        <w:t xml:space="preserve"> the setter needs to calculate the radius and change it and the getter needs to use the radius to calculate the diameter and return it.</w:t>
      </w:r>
    </w:p>
    <w:p w14:paraId="37E2D90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14AC5376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20A83A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58695078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5B40EB4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8EDAE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770E77F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3088437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216DDE9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0E61B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1057C83" w14:textId="77777777" w:rsidTr="00051D52">
        <w:tc>
          <w:tcPr>
            <w:tcW w:w="6803" w:type="dxa"/>
          </w:tcPr>
          <w:p w14:paraId="76912C21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3A56F084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3455BB9D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580B50B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4523B4A0" w14:textId="77777777"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14:paraId="05D5308D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5EB43D34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439CE5A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75224759" w14:textId="77777777" w:rsidR="00971E59" w:rsidRPr="00F5440E" w:rsidRDefault="00971E59" w:rsidP="00051D52">
            <w:pPr>
              <w:pStyle w:val="Code"/>
            </w:pPr>
          </w:p>
          <w:p w14:paraId="3F1816D2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3048F0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496AE013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24231E48" w14:textId="77777777" w:rsidR="00971E59" w:rsidRPr="00F5440E" w:rsidRDefault="00971E59" w:rsidP="00051D52">
            <w:pPr>
              <w:pStyle w:val="Code"/>
            </w:pPr>
          </w:p>
          <w:p w14:paraId="724D80C7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22523D38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803489D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A868064" w14:textId="77777777"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14:paraId="64F824C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1EA83685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6405DB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5E570CD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4C938CA2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53871378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02BCA9" w14:textId="666C46AF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06D3A037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040C5F9D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9BCB0B3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08E51A9" w14:textId="77777777" w:rsidTr="00051D52">
        <w:tc>
          <w:tcPr>
            <w:tcW w:w="6803" w:type="dxa"/>
          </w:tcPr>
          <w:p w14:paraId="7FB60889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05727692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133B69D4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3C0540A8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5EDF980F" w14:textId="77777777" w:rsidR="00F15065" w:rsidRDefault="00F15065" w:rsidP="00F15065">
      <w:pPr>
        <w:pStyle w:val="Heading2"/>
      </w:pPr>
      <w:r>
        <w:t>Cards</w:t>
      </w:r>
    </w:p>
    <w:p w14:paraId="42D96538" w14:textId="77777777"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14:paraId="290CF328" w14:textId="77777777"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14:paraId="70D908E4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14:paraId="5136F7FB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lastRenderedPageBreak/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14:paraId="44D43A6A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14:paraId="1CD1D35F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14:paraId="38A69557" w14:textId="77777777"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14:paraId="69BBFC6D" w14:textId="77777777"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14:paraId="6BCFC8EC" w14:textId="77777777"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14:paraId="1D5BF215" w14:textId="77777777" w:rsidR="00F15065" w:rsidRPr="00FB3392" w:rsidRDefault="00F15065" w:rsidP="00F15065">
      <w:pPr>
        <w:pStyle w:val="Heading3"/>
      </w:pPr>
      <w:r>
        <w:t>Code Template</w:t>
      </w:r>
    </w:p>
    <w:p w14:paraId="6B62DC47" w14:textId="77777777"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14:paraId="64FAA77C" w14:textId="77777777" w:rsidTr="002D70FF">
        <w:tc>
          <w:tcPr>
            <w:tcW w:w="9965" w:type="dxa"/>
            <w:shd w:val="clear" w:color="auto" w:fill="D9D9D9" w:themeFill="background1" w:themeFillShade="D9"/>
          </w:tcPr>
          <w:p w14:paraId="4AA98907" w14:textId="77777777"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14:paraId="6085C863" w14:textId="77777777" w:rsidTr="002D70FF">
        <w:trPr>
          <w:trHeight w:val="1508"/>
        </w:trPr>
        <w:tc>
          <w:tcPr>
            <w:tcW w:w="9965" w:type="dxa"/>
          </w:tcPr>
          <w:p w14:paraId="7EF826FF" w14:textId="77777777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10FCF482" w14:textId="782D3B7E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59553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</w:p>
          <w:p w14:paraId="533CDA0B" w14:textId="77777777"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14:paraId="0765697E" w14:textId="77777777" w:rsidR="00F15065" w:rsidRDefault="00F15065" w:rsidP="00F15065">
      <w:pPr>
        <w:pStyle w:val="Heading3"/>
      </w:pPr>
      <w:r>
        <w:t>Screenshot</w:t>
      </w:r>
    </w:p>
    <w:p w14:paraId="588CACFC" w14:textId="77777777" w:rsidR="00F15065" w:rsidRPr="00F40EEC" w:rsidRDefault="00F15065" w:rsidP="00F15065">
      <w:r>
        <w:t>An example usage should look like this:</w:t>
      </w:r>
    </w:p>
    <w:p w14:paraId="27D531D0" w14:textId="77777777" w:rsidR="00F15065" w:rsidRPr="00F40EEC" w:rsidRDefault="00F15065" w:rsidP="00F15065">
      <w:r>
        <w:rPr>
          <w:noProof/>
        </w:rPr>
        <w:drawing>
          <wp:inline distT="0" distB="0" distL="0" distR="0" wp14:anchorId="6BBC45D1" wp14:editId="6EDD64D8">
            <wp:extent cx="5516335" cy="1585154"/>
            <wp:effectExtent l="19050" t="19050" r="273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5065" w:rsidRPr="00F40EE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4A790" w14:textId="77777777" w:rsidR="006867B9" w:rsidRDefault="006867B9" w:rsidP="008068A2">
      <w:pPr>
        <w:spacing w:after="0" w:line="240" w:lineRule="auto"/>
      </w:pPr>
      <w:r>
        <w:separator/>
      </w:r>
    </w:p>
  </w:endnote>
  <w:endnote w:type="continuationSeparator" w:id="0">
    <w:p w14:paraId="470DA0E6" w14:textId="77777777" w:rsidR="006867B9" w:rsidRDefault="006867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B4CA2" w14:textId="77777777"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38AEF5" wp14:editId="6F9CB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1DCE4E" wp14:editId="71807035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5D946B" wp14:editId="0C13ADC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56F35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D99A1" wp14:editId="40FBB1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C0831B" w14:textId="320DDD7F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4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4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D99A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8C0831B" w14:textId="320DDD7F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4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4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D52038" wp14:editId="1541B7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9E04F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2D5203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1B9E04F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3B84B5" wp14:editId="275EBE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3D35E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80AB5E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87795" wp14:editId="036082D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77726" wp14:editId="6FF2C3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511E66" wp14:editId="760807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164D31" wp14:editId="4B9C27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9AC6C" wp14:editId="4848900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C9A8B2" wp14:editId="2D5973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D6A93" wp14:editId="0CAE6C1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543F0" wp14:editId="1FBC0DA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93BE" wp14:editId="09848B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6345D" wp14:editId="4C43AB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3B84B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F73D35E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80AB5E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87795" wp14:editId="036082D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77726" wp14:editId="6FF2C3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511E66" wp14:editId="760807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164D31" wp14:editId="4B9C27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9AC6C" wp14:editId="4848900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9A8B2" wp14:editId="2D5973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D6A93" wp14:editId="0CAE6C1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543F0" wp14:editId="1FBC0DA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93BE" wp14:editId="09848B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6345D" wp14:editId="4C43AB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7E1A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108E5" w14:textId="77777777" w:rsidR="006867B9" w:rsidRDefault="006867B9" w:rsidP="008068A2">
      <w:pPr>
        <w:spacing w:after="0" w:line="240" w:lineRule="auto"/>
      </w:pPr>
      <w:r>
        <w:separator/>
      </w:r>
    </w:p>
  </w:footnote>
  <w:footnote w:type="continuationSeparator" w:id="0">
    <w:p w14:paraId="32EE80FA" w14:textId="77777777" w:rsidR="006867B9" w:rsidRDefault="006867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98DFB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5"/>
  </w:num>
  <w:num w:numId="8">
    <w:abstractNumId w:val="8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28"/>
  </w:num>
  <w:num w:numId="17">
    <w:abstractNumId w:val="32"/>
  </w:num>
  <w:num w:numId="18">
    <w:abstractNumId w:val="7"/>
  </w:num>
  <w:num w:numId="19">
    <w:abstractNumId w:val="16"/>
  </w:num>
  <w:num w:numId="20">
    <w:abstractNumId w:val="3"/>
  </w:num>
  <w:num w:numId="21">
    <w:abstractNumId w:val="36"/>
  </w:num>
  <w:num w:numId="22">
    <w:abstractNumId w:val="1"/>
  </w:num>
  <w:num w:numId="23">
    <w:abstractNumId w:val="13"/>
  </w:num>
  <w:num w:numId="24">
    <w:abstractNumId w:val="13"/>
  </w:num>
  <w:num w:numId="25">
    <w:abstractNumId w:val="18"/>
  </w:num>
  <w:num w:numId="26">
    <w:abstractNumId w:val="19"/>
  </w:num>
  <w:num w:numId="27">
    <w:abstractNumId w:val="11"/>
  </w:num>
  <w:num w:numId="28">
    <w:abstractNumId w:val="31"/>
  </w:num>
  <w:num w:numId="29">
    <w:abstractNumId w:val="33"/>
  </w:num>
  <w:num w:numId="30">
    <w:abstractNumId w:val="26"/>
  </w:num>
  <w:num w:numId="31">
    <w:abstractNumId w:val="10"/>
  </w:num>
  <w:num w:numId="32">
    <w:abstractNumId w:val="25"/>
  </w:num>
  <w:num w:numId="33">
    <w:abstractNumId w:val="0"/>
  </w:num>
  <w:num w:numId="34">
    <w:abstractNumId w:val="15"/>
  </w:num>
  <w:num w:numId="35">
    <w:abstractNumId w:val="35"/>
  </w:num>
  <w:num w:numId="36">
    <w:abstractNumId w:val="38"/>
  </w:num>
  <w:num w:numId="37">
    <w:abstractNumId w:val="27"/>
  </w:num>
  <w:num w:numId="38">
    <w:abstractNumId w:val="20"/>
  </w:num>
  <w:num w:numId="39">
    <w:abstractNumId w:val="29"/>
  </w:num>
  <w:num w:numId="40">
    <w:abstractNumId w:val="39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C5D4F"/>
    <w:rsid w:val="000F2B23"/>
    <w:rsid w:val="000F3C1F"/>
    <w:rsid w:val="000F4444"/>
    <w:rsid w:val="00103906"/>
    <w:rsid w:val="0012270F"/>
    <w:rsid w:val="001275B9"/>
    <w:rsid w:val="00127650"/>
    <w:rsid w:val="00142C75"/>
    <w:rsid w:val="00147762"/>
    <w:rsid w:val="00151840"/>
    <w:rsid w:val="001619DF"/>
    <w:rsid w:val="00164CDC"/>
    <w:rsid w:val="00167CF1"/>
    <w:rsid w:val="00171021"/>
    <w:rsid w:val="00183A2C"/>
    <w:rsid w:val="00192692"/>
    <w:rsid w:val="001A1457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201C0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61D59"/>
    <w:rsid w:val="00370C49"/>
    <w:rsid w:val="0038037A"/>
    <w:rsid w:val="003817EF"/>
    <w:rsid w:val="00382A45"/>
    <w:rsid w:val="00387A4D"/>
    <w:rsid w:val="003923D9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2522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531"/>
    <w:rsid w:val="00596357"/>
    <w:rsid w:val="005A0267"/>
    <w:rsid w:val="005C131C"/>
    <w:rsid w:val="005C6A24"/>
    <w:rsid w:val="005D3771"/>
    <w:rsid w:val="005E04CE"/>
    <w:rsid w:val="005E6CC9"/>
    <w:rsid w:val="005F4DA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67B9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363C"/>
    <w:rsid w:val="00704432"/>
    <w:rsid w:val="007051DF"/>
    <w:rsid w:val="00713A28"/>
    <w:rsid w:val="0071692E"/>
    <w:rsid w:val="00724DA4"/>
    <w:rsid w:val="00747B7D"/>
    <w:rsid w:val="00761A1E"/>
    <w:rsid w:val="00763912"/>
    <w:rsid w:val="00770B05"/>
    <w:rsid w:val="00784922"/>
    <w:rsid w:val="00785258"/>
    <w:rsid w:val="00791F02"/>
    <w:rsid w:val="0079247C"/>
    <w:rsid w:val="0079324A"/>
    <w:rsid w:val="00794EEE"/>
    <w:rsid w:val="007A2BF1"/>
    <w:rsid w:val="007A635E"/>
    <w:rsid w:val="007C2C37"/>
    <w:rsid w:val="007C3E81"/>
    <w:rsid w:val="007D1F12"/>
    <w:rsid w:val="007D5E95"/>
    <w:rsid w:val="007E0960"/>
    <w:rsid w:val="007E3070"/>
    <w:rsid w:val="007F0099"/>
    <w:rsid w:val="007F177C"/>
    <w:rsid w:val="007F6061"/>
    <w:rsid w:val="00801502"/>
    <w:rsid w:val="00803027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67927"/>
    <w:rsid w:val="0087027E"/>
    <w:rsid w:val="00870828"/>
    <w:rsid w:val="0088080B"/>
    <w:rsid w:val="00886D3A"/>
    <w:rsid w:val="00896E5E"/>
    <w:rsid w:val="008A657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EB0"/>
    <w:rsid w:val="00920934"/>
    <w:rsid w:val="009254B7"/>
    <w:rsid w:val="00941FFF"/>
    <w:rsid w:val="0095466F"/>
    <w:rsid w:val="00955691"/>
    <w:rsid w:val="00961157"/>
    <w:rsid w:val="00971E59"/>
    <w:rsid w:val="00976E46"/>
    <w:rsid w:val="009B4CE4"/>
    <w:rsid w:val="009C0C39"/>
    <w:rsid w:val="009C6304"/>
    <w:rsid w:val="009D1805"/>
    <w:rsid w:val="009D57AC"/>
    <w:rsid w:val="009F25EB"/>
    <w:rsid w:val="00A02545"/>
    <w:rsid w:val="00A02813"/>
    <w:rsid w:val="00A06CF7"/>
    <w:rsid w:val="00A06D89"/>
    <w:rsid w:val="00A21073"/>
    <w:rsid w:val="00A2426C"/>
    <w:rsid w:val="00A36171"/>
    <w:rsid w:val="00A41120"/>
    <w:rsid w:val="00A45A89"/>
    <w:rsid w:val="00A45D5D"/>
    <w:rsid w:val="00A47F12"/>
    <w:rsid w:val="00A66DE2"/>
    <w:rsid w:val="00A70227"/>
    <w:rsid w:val="00A826E2"/>
    <w:rsid w:val="00AA3772"/>
    <w:rsid w:val="00AB106E"/>
    <w:rsid w:val="00AB2224"/>
    <w:rsid w:val="00AC586A"/>
    <w:rsid w:val="00AC60FE"/>
    <w:rsid w:val="00AC77AD"/>
    <w:rsid w:val="00AD3214"/>
    <w:rsid w:val="00AE05D3"/>
    <w:rsid w:val="00AE6D60"/>
    <w:rsid w:val="00AF405B"/>
    <w:rsid w:val="00B058CA"/>
    <w:rsid w:val="00B1139F"/>
    <w:rsid w:val="00B13414"/>
    <w:rsid w:val="00B148DD"/>
    <w:rsid w:val="00B17740"/>
    <w:rsid w:val="00B51936"/>
    <w:rsid w:val="00B567F6"/>
    <w:rsid w:val="00B57B8D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0521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030A"/>
    <w:rsid w:val="00C62A0F"/>
    <w:rsid w:val="00C67593"/>
    <w:rsid w:val="00C763F2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11911"/>
    <w:rsid w:val="00D22895"/>
    <w:rsid w:val="00D26AFF"/>
    <w:rsid w:val="00D30AFE"/>
    <w:rsid w:val="00D4354E"/>
    <w:rsid w:val="00D43F69"/>
    <w:rsid w:val="00D50831"/>
    <w:rsid w:val="00D5254E"/>
    <w:rsid w:val="00D5447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D4D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5736"/>
    <w:rsid w:val="00E86D42"/>
    <w:rsid w:val="00E87C4A"/>
    <w:rsid w:val="00EA1019"/>
    <w:rsid w:val="00EA2D98"/>
    <w:rsid w:val="00EA3B29"/>
    <w:rsid w:val="00EB3AA6"/>
    <w:rsid w:val="00EB7421"/>
    <w:rsid w:val="00EC24A6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82E03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36A8F"/>
  <w15:docId w15:val="{3AA8232B-E56A-4E49-8778-7FD390F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119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/Lab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B8C7E-58C6-493E-8BDF-07C39AA1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5</cp:revision>
  <cp:lastPrinted>2015-10-26T22:35:00Z</cp:lastPrinted>
  <dcterms:created xsi:type="dcterms:W3CDTF">2019-05-29T08:48:00Z</dcterms:created>
  <dcterms:modified xsi:type="dcterms:W3CDTF">2019-09-02T11:07:00Z</dcterms:modified>
  <cp:category>programming, education, software engineering, software development</cp:category>
</cp:coreProperties>
</file>